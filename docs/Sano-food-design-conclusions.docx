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965"/>
        <w:gridCol w:w="518"/>
        <w:gridCol w:w="8581"/>
      </w:tblGrid>
      <w:tr w:rsidR="00D50EC0" w14:paraId="2578E494" w14:textId="77777777">
        <w:tc>
          <w:tcPr>
            <w:tcW w:w="965" w:type="dxa"/>
            <w:shd w:val="clear" w:color="auto" w:fill="3A3A3A" w:themeFill="text2"/>
          </w:tcPr>
          <w:p w14:paraId="20954FB1" w14:textId="77777777" w:rsidR="00D50EC0" w:rsidRDefault="00D50EC0">
            <w:pPr>
              <w:spacing w:before="260"/>
            </w:pPr>
          </w:p>
        </w:tc>
        <w:tc>
          <w:tcPr>
            <w:tcW w:w="518" w:type="dxa"/>
          </w:tcPr>
          <w:p w14:paraId="1B1F04D5" w14:textId="77777777" w:rsidR="00D50EC0" w:rsidRDefault="00D50EC0">
            <w:pPr>
              <w:spacing w:before="260"/>
            </w:pPr>
          </w:p>
        </w:tc>
        <w:tc>
          <w:tcPr>
            <w:tcW w:w="8581" w:type="dxa"/>
          </w:tcPr>
          <w:p w14:paraId="10091674" w14:textId="77777777" w:rsidR="00D50EC0" w:rsidRPr="00C64F64" w:rsidRDefault="00A34921">
            <w:pPr>
              <w:pStyle w:val="Title"/>
              <w:rPr>
                <w:color w:val="92D050"/>
              </w:rPr>
            </w:pPr>
            <w:r>
              <w:rPr>
                <w:color w:val="00B0F0"/>
              </w:rPr>
              <w:t>sano</w:t>
            </w:r>
            <w:r w:rsidRPr="00C64F64">
              <w:rPr>
                <w:color w:val="92D050"/>
              </w:rPr>
              <w:t xml:space="preserve"> food </w:t>
            </w:r>
          </w:p>
          <w:p w14:paraId="62914417" w14:textId="77777777" w:rsidR="00D50EC0" w:rsidRDefault="000674E9">
            <w:pPr>
              <w:pStyle w:val="Subtitle"/>
              <w:rPr>
                <w:color w:val="00B0F0"/>
              </w:rPr>
            </w:pPr>
            <w:r w:rsidRPr="00C64F64">
              <w:rPr>
                <w:color w:val="92D050"/>
              </w:rPr>
              <w:t xml:space="preserve">Healthy Food </w:t>
            </w:r>
            <w:r w:rsidRPr="00C64F64">
              <w:rPr>
                <w:color w:val="00B0F0"/>
              </w:rPr>
              <w:t>in town</w:t>
            </w:r>
          </w:p>
          <w:p w14:paraId="47AF2706" w14:textId="02571A1C" w:rsidR="008E469F" w:rsidRDefault="008E469F">
            <w:pPr>
              <w:pStyle w:val="Subtitle"/>
            </w:pPr>
          </w:p>
        </w:tc>
      </w:tr>
    </w:tbl>
    <w:p w14:paraId="29E5BB9D" w14:textId="38F658DB" w:rsidR="00D50EC0" w:rsidRPr="008E469F" w:rsidRDefault="008E469F" w:rsidP="008E469F">
      <w:pPr>
        <w:pStyle w:val="Subtitle"/>
        <w:rPr>
          <w:i w:val="0"/>
          <w:iCs/>
          <w:color w:val="92D050"/>
        </w:rPr>
      </w:pPr>
      <w:r w:rsidRPr="008E469F">
        <w:rPr>
          <w:i w:val="0"/>
          <w:iCs/>
          <w:color w:val="92D050"/>
        </w:rPr>
        <w:t>Created by Dennis Chan and Joe Moreno</w:t>
      </w:r>
    </w:p>
    <w:p w14:paraId="5DBB90BD" w14:textId="77777777" w:rsidR="008E469F" w:rsidRPr="008E469F" w:rsidRDefault="008E469F" w:rsidP="008E469F">
      <w:pPr>
        <w:pStyle w:val="Heading1"/>
      </w:pPr>
    </w:p>
    <w:p w14:paraId="6D5B3233" w14:textId="411778FA" w:rsidR="00D50EC0" w:rsidRDefault="00806BE1">
      <w:pPr>
        <w:pStyle w:val="Heading1"/>
      </w:pPr>
      <w:r>
        <w:t>key features</w:t>
      </w:r>
    </w:p>
    <w:p w14:paraId="2CC35262" w14:textId="2CD83E5B" w:rsidR="00CC3358" w:rsidRPr="003024A4" w:rsidRDefault="00806BE1" w:rsidP="00E93B46">
      <w:pPr>
        <w:rPr>
          <w:b/>
          <w:bCs/>
        </w:rPr>
      </w:pPr>
      <w:r w:rsidRPr="00806BE1">
        <w:t>After the design and development of</w:t>
      </w:r>
      <w:r w:rsidR="003024A4">
        <w:rPr>
          <w:b/>
          <w:bCs/>
        </w:rPr>
        <w:t xml:space="preserve"> </w:t>
      </w:r>
      <w:r w:rsidR="008838A4" w:rsidRPr="002C2497">
        <w:t>“Sano Food”</w:t>
      </w:r>
      <w:r>
        <w:t xml:space="preserve">, the development team </w:t>
      </w:r>
      <w:r w:rsidR="00A34921">
        <w:t>provide</w:t>
      </w:r>
      <w:r>
        <w:t>d</w:t>
      </w:r>
      <w:r w:rsidR="00E93B46">
        <w:t>:</w:t>
      </w:r>
    </w:p>
    <w:p w14:paraId="5C3C4893" w14:textId="743C6F6C" w:rsidR="00CC3358" w:rsidRDefault="00CC3358" w:rsidP="00D3518B">
      <w:pPr>
        <w:pStyle w:val="ListParagraph"/>
        <w:numPr>
          <w:ilvl w:val="0"/>
          <w:numId w:val="11"/>
        </w:numPr>
        <w:spacing w:line="276" w:lineRule="auto"/>
        <w:jc w:val="both"/>
      </w:pPr>
      <w:r>
        <w:t xml:space="preserve">Healthy </w:t>
      </w:r>
      <w:r w:rsidR="007D7F6E" w:rsidRPr="007D7F6E">
        <w:rPr>
          <w:b/>
          <w:bCs/>
        </w:rPr>
        <w:t>food</w:t>
      </w:r>
      <w:r w:rsidR="007D7F6E">
        <w:t xml:space="preserve"> </w:t>
      </w:r>
      <w:r w:rsidRPr="00D3518B">
        <w:rPr>
          <w:b/>
          <w:bCs/>
        </w:rPr>
        <w:t>menu and prices</w:t>
      </w:r>
      <w:r>
        <w:t xml:space="preserve"> to keep </w:t>
      </w:r>
      <w:r w:rsidR="00BE04CD">
        <w:t>guests</w:t>
      </w:r>
      <w:r>
        <w:t xml:space="preserve"> informed</w:t>
      </w:r>
    </w:p>
    <w:p w14:paraId="0FB91A7A" w14:textId="77777777" w:rsidR="00CC3358" w:rsidRDefault="00CC3358" w:rsidP="00D3518B">
      <w:pPr>
        <w:pStyle w:val="ListParagraph"/>
        <w:numPr>
          <w:ilvl w:val="0"/>
          <w:numId w:val="11"/>
        </w:numPr>
        <w:spacing w:line="276" w:lineRule="auto"/>
        <w:jc w:val="both"/>
      </w:pPr>
      <w:r w:rsidRPr="00D3518B">
        <w:rPr>
          <w:b/>
          <w:bCs/>
        </w:rPr>
        <w:t>Blog</w:t>
      </w:r>
      <w:r>
        <w:t xml:space="preserve"> to provide tips to live a healthy life</w:t>
      </w:r>
    </w:p>
    <w:p w14:paraId="4B398373" w14:textId="77777777" w:rsidR="00A34921" w:rsidRDefault="00A34921" w:rsidP="00D3518B">
      <w:pPr>
        <w:pStyle w:val="ListParagraph"/>
        <w:numPr>
          <w:ilvl w:val="0"/>
          <w:numId w:val="11"/>
        </w:numPr>
        <w:spacing w:line="276" w:lineRule="auto"/>
        <w:jc w:val="both"/>
      </w:pPr>
      <w:r w:rsidRPr="00FD36AE">
        <w:rPr>
          <w:b/>
          <w:bCs/>
        </w:rPr>
        <w:t>Table reservation</w:t>
      </w:r>
      <w:r w:rsidR="00CC3358" w:rsidRPr="00FD36AE">
        <w:rPr>
          <w:b/>
          <w:bCs/>
        </w:rPr>
        <w:t xml:space="preserve"> booking</w:t>
      </w:r>
      <w:r w:rsidR="00CC3358">
        <w:t xml:space="preserve"> </w:t>
      </w:r>
      <w:r w:rsidR="00BE04CD">
        <w:t xml:space="preserve">to allow </w:t>
      </w:r>
      <w:r w:rsidR="00BE04CD" w:rsidRPr="00BE04CD">
        <w:t xml:space="preserve">guests see what times are available without having to talk to a host </w:t>
      </w:r>
    </w:p>
    <w:p w14:paraId="7874B767" w14:textId="701FDA90" w:rsidR="00BE04CD" w:rsidRPr="00BE04CD" w:rsidRDefault="00CC3358" w:rsidP="00D3518B">
      <w:pPr>
        <w:pStyle w:val="ListParagraph"/>
        <w:numPr>
          <w:ilvl w:val="0"/>
          <w:numId w:val="11"/>
        </w:numPr>
        <w:spacing w:line="276" w:lineRule="auto"/>
        <w:jc w:val="both"/>
      </w:pPr>
      <w:r w:rsidRPr="00D3518B">
        <w:rPr>
          <w:b/>
          <w:bCs/>
        </w:rPr>
        <w:t>Contact information</w:t>
      </w:r>
      <w:r>
        <w:t xml:space="preserve"> for the multiple locations across </w:t>
      </w:r>
      <w:r w:rsidR="00806BE1">
        <w:t>United States</w:t>
      </w:r>
      <w:r w:rsidR="00BE04CD">
        <w:t xml:space="preserve"> so </w:t>
      </w:r>
      <w:r w:rsidR="00BE04CD" w:rsidRPr="00BE04CD">
        <w:t xml:space="preserve">when guests head to </w:t>
      </w:r>
      <w:r w:rsidR="00BE04CD">
        <w:t>the</w:t>
      </w:r>
      <w:r w:rsidR="00BE04CD" w:rsidRPr="00BE04CD">
        <w:t xml:space="preserve"> website, </w:t>
      </w:r>
      <w:r w:rsidR="00BE04CD">
        <w:t>they would</w:t>
      </w:r>
      <w:r w:rsidR="00BE04CD" w:rsidRPr="00BE04CD">
        <w:t xml:space="preserve"> grab the most basic information</w:t>
      </w:r>
      <w:r w:rsidR="00D3518B">
        <w:t>:</w:t>
      </w:r>
      <w:r w:rsidR="00BE04CD" w:rsidRPr="00BE04CD">
        <w:t xml:space="preserve"> the address, the hours, and a way to contact </w:t>
      </w:r>
      <w:r w:rsidR="00BE04CD">
        <w:t>the restaurant</w:t>
      </w:r>
    </w:p>
    <w:p w14:paraId="30ACE873" w14:textId="77777777" w:rsidR="00BE04CD" w:rsidRPr="00BE04CD" w:rsidRDefault="00A34921" w:rsidP="00D3518B">
      <w:pPr>
        <w:pStyle w:val="ListParagraph"/>
        <w:numPr>
          <w:ilvl w:val="0"/>
          <w:numId w:val="11"/>
        </w:numPr>
        <w:spacing w:line="276" w:lineRule="auto"/>
        <w:jc w:val="both"/>
      </w:pPr>
      <w:r w:rsidRPr="00D3518B">
        <w:rPr>
          <w:b/>
          <w:bCs/>
        </w:rPr>
        <w:t>Link to Social Accounts and Posts</w:t>
      </w:r>
      <w:r w:rsidR="00BE04CD">
        <w:t xml:space="preserve">. </w:t>
      </w:r>
      <w:r w:rsidR="00BE04CD" w:rsidRPr="00BE04CD">
        <w:t xml:space="preserve">Social media is one of the best ways to engage with customers and share great photos and updates from </w:t>
      </w:r>
      <w:r w:rsidR="00BE04CD">
        <w:t>the</w:t>
      </w:r>
      <w:r w:rsidR="00BE04CD" w:rsidRPr="00BE04CD">
        <w:t xml:space="preserve"> restaurant</w:t>
      </w:r>
    </w:p>
    <w:p w14:paraId="0735F38F" w14:textId="2BE39D9D" w:rsidR="00C64F64" w:rsidRDefault="00A34921" w:rsidP="003024A4">
      <w:pPr>
        <w:pStyle w:val="ListParagraph"/>
        <w:numPr>
          <w:ilvl w:val="0"/>
          <w:numId w:val="11"/>
        </w:numPr>
        <w:spacing w:line="276" w:lineRule="auto"/>
        <w:jc w:val="both"/>
      </w:pPr>
      <w:r w:rsidRPr="00D3518B">
        <w:rPr>
          <w:b/>
          <w:bCs/>
        </w:rPr>
        <w:t>Website Mobile-Friendly</w:t>
      </w:r>
      <w:r w:rsidR="00BE04CD">
        <w:t xml:space="preserve">. </w:t>
      </w:r>
      <w:r w:rsidR="00FD36AE">
        <w:t>T</w:t>
      </w:r>
      <w:r w:rsidR="00BE04CD">
        <w:t>he</w:t>
      </w:r>
      <w:r w:rsidR="00BE04CD" w:rsidRPr="00BE04CD">
        <w:t xml:space="preserve"> website </w:t>
      </w:r>
      <w:r w:rsidR="00FD36AE">
        <w:t>can be viewed between the different viewports.</w:t>
      </w:r>
    </w:p>
    <w:p w14:paraId="1BA3D657" w14:textId="77777777" w:rsidR="00FD36AE" w:rsidRDefault="00FD36AE" w:rsidP="00FD36AE">
      <w:pPr>
        <w:pStyle w:val="ListParagraph"/>
        <w:spacing w:line="276" w:lineRule="auto"/>
        <w:jc w:val="both"/>
      </w:pPr>
    </w:p>
    <w:p w14:paraId="4A2BADAF" w14:textId="4EECB2AC" w:rsidR="003024A4" w:rsidRPr="003024A4" w:rsidRDefault="00FD36AE" w:rsidP="003024A4">
      <w:pPr>
        <w:pStyle w:val="Heading1"/>
      </w:pPr>
      <w:r>
        <w:t>design and implementation</w:t>
      </w:r>
    </w:p>
    <w:p w14:paraId="3F6669C2" w14:textId="77777777" w:rsidR="00C90925" w:rsidRDefault="00C90925" w:rsidP="00532B4D">
      <w:pPr>
        <w:jc w:val="both"/>
      </w:pPr>
      <w:r>
        <w:t xml:space="preserve">Overall, </w:t>
      </w:r>
    </w:p>
    <w:p w14:paraId="2C447CCF" w14:textId="408C4D80" w:rsidR="00C90925" w:rsidRDefault="00C90925" w:rsidP="00C90925">
      <w:pPr>
        <w:pStyle w:val="ListParagraph"/>
        <w:numPr>
          <w:ilvl w:val="0"/>
          <w:numId w:val="15"/>
        </w:numPr>
        <w:jc w:val="both"/>
      </w:pPr>
      <w:r>
        <w:t>“Sano Food” website is using light colors like blue and green to build the branding</w:t>
      </w:r>
    </w:p>
    <w:p w14:paraId="63BC0E06" w14:textId="72B503FE" w:rsidR="00C90925" w:rsidRDefault="00C90925" w:rsidP="00C90925">
      <w:pPr>
        <w:pStyle w:val="ListParagraph"/>
        <w:numPr>
          <w:ilvl w:val="0"/>
          <w:numId w:val="15"/>
        </w:numPr>
        <w:jc w:val="both"/>
      </w:pPr>
      <w:r>
        <w:t xml:space="preserve">The website </w:t>
      </w:r>
      <w:r w:rsidR="00FD36AE">
        <w:t>is</w:t>
      </w:r>
      <w:r>
        <w:t xml:space="preserve"> built based on a minimalist point of view</w:t>
      </w:r>
    </w:p>
    <w:p w14:paraId="37DF0C5E" w14:textId="7E20AA91" w:rsidR="00C90925" w:rsidRDefault="00C90925" w:rsidP="00FD36AE">
      <w:pPr>
        <w:ind w:left="360"/>
        <w:jc w:val="both"/>
      </w:pPr>
    </w:p>
    <w:p w14:paraId="3E31E67F" w14:textId="65840800" w:rsidR="00FD36AE" w:rsidRDefault="00C90925" w:rsidP="00FD36AE">
      <w:pPr>
        <w:pStyle w:val="ListParagraph"/>
        <w:numPr>
          <w:ilvl w:val="0"/>
          <w:numId w:val="15"/>
        </w:numPr>
        <w:jc w:val="both"/>
      </w:pPr>
      <w:r>
        <w:t xml:space="preserve">The website </w:t>
      </w:r>
      <w:r w:rsidR="00FD36AE">
        <w:t>has</w:t>
      </w:r>
      <w:r>
        <w:t xml:space="preserve"> an easy navigation flow where the customer can look at the menu, prices, restaurant contact info, make a reservation table at the different locations, and a blog to help to engage the audience. The site provides links in every page to support the features described.</w:t>
      </w:r>
    </w:p>
    <w:p w14:paraId="457431BB" w14:textId="2F813372" w:rsidR="00FD36AE" w:rsidRDefault="00FD36AE" w:rsidP="00FD36AE">
      <w:pPr>
        <w:pStyle w:val="ListParagraph"/>
        <w:numPr>
          <w:ilvl w:val="0"/>
          <w:numId w:val="15"/>
        </w:numPr>
        <w:jc w:val="both"/>
      </w:pPr>
      <w:r>
        <w:t>We modified the original scope in regards “restaurant locations” adding locations throughout United States instead of Florida only.</w:t>
      </w:r>
    </w:p>
    <w:p w14:paraId="0A9F5776" w14:textId="69FC8395" w:rsidR="00FD36AE" w:rsidRDefault="00FD36AE" w:rsidP="00FD36AE">
      <w:pPr>
        <w:pStyle w:val="ListParagraph"/>
        <w:numPr>
          <w:ilvl w:val="0"/>
          <w:numId w:val="15"/>
        </w:numPr>
        <w:jc w:val="both"/>
      </w:pPr>
      <w:r>
        <w:t>We used the following components:</w:t>
      </w:r>
    </w:p>
    <w:p w14:paraId="1750E112" w14:textId="16E10830" w:rsidR="00FD36AE" w:rsidRDefault="00FD36AE" w:rsidP="00FD36AE">
      <w:pPr>
        <w:pStyle w:val="ListParagraph"/>
        <w:numPr>
          <w:ilvl w:val="1"/>
          <w:numId w:val="15"/>
        </w:numPr>
        <w:jc w:val="both"/>
      </w:pPr>
      <w:r w:rsidRPr="007D7F6E">
        <w:rPr>
          <w:b/>
          <w:bCs/>
        </w:rPr>
        <w:t>Forms</w:t>
      </w:r>
      <w:r w:rsidR="00152BF1" w:rsidRPr="007D7F6E">
        <w:rPr>
          <w:b/>
          <w:bCs/>
        </w:rPr>
        <w:t>:</w:t>
      </w:r>
      <w:r w:rsidR="00152BF1">
        <w:t xml:space="preserve"> Used to capture client contact information and table reservations.</w:t>
      </w:r>
    </w:p>
    <w:p w14:paraId="584F2BEA" w14:textId="5436E024" w:rsidR="00FD36AE" w:rsidRDefault="00FD36AE" w:rsidP="00FD36AE">
      <w:pPr>
        <w:pStyle w:val="ListParagraph"/>
        <w:numPr>
          <w:ilvl w:val="1"/>
          <w:numId w:val="15"/>
        </w:numPr>
        <w:jc w:val="both"/>
      </w:pPr>
      <w:r w:rsidRPr="007D7F6E">
        <w:rPr>
          <w:b/>
          <w:bCs/>
        </w:rPr>
        <w:t>Nav</w:t>
      </w:r>
      <w:r w:rsidR="00152BF1" w:rsidRPr="007D7F6E">
        <w:rPr>
          <w:b/>
          <w:bCs/>
        </w:rPr>
        <w:t>igation</w:t>
      </w:r>
      <w:r w:rsidRPr="007D7F6E">
        <w:rPr>
          <w:b/>
          <w:bCs/>
        </w:rPr>
        <w:t xml:space="preserve"> bars</w:t>
      </w:r>
      <w:r w:rsidR="00152BF1" w:rsidRPr="007D7F6E">
        <w:rPr>
          <w:b/>
          <w:bCs/>
        </w:rPr>
        <w:t>:</w:t>
      </w:r>
      <w:r w:rsidR="00152BF1">
        <w:t xml:space="preserve"> Used to navigate between the main menu links.</w:t>
      </w:r>
    </w:p>
    <w:p w14:paraId="64B52CD6" w14:textId="05D4B626" w:rsidR="00152BF1" w:rsidRDefault="00152BF1" w:rsidP="00FD36AE">
      <w:pPr>
        <w:pStyle w:val="ListParagraph"/>
        <w:numPr>
          <w:ilvl w:val="1"/>
          <w:numId w:val="15"/>
        </w:numPr>
        <w:jc w:val="both"/>
      </w:pPr>
      <w:r w:rsidRPr="007D7F6E">
        <w:rPr>
          <w:b/>
          <w:bCs/>
        </w:rPr>
        <w:t>Navigation tabs:</w:t>
      </w:r>
      <w:r w:rsidRPr="00152BF1">
        <w:t xml:space="preserve"> </w:t>
      </w:r>
      <w:r>
        <w:t>Used to navigate between the different food menu sections.</w:t>
      </w:r>
    </w:p>
    <w:p w14:paraId="1476ED37" w14:textId="476D7133" w:rsidR="00FD36AE" w:rsidRDefault="00FD36AE" w:rsidP="00FD36AE">
      <w:pPr>
        <w:pStyle w:val="ListParagraph"/>
        <w:numPr>
          <w:ilvl w:val="1"/>
          <w:numId w:val="15"/>
        </w:numPr>
        <w:jc w:val="both"/>
      </w:pPr>
      <w:r w:rsidRPr="007D7F6E">
        <w:rPr>
          <w:b/>
          <w:bCs/>
        </w:rPr>
        <w:t>Carousels</w:t>
      </w:r>
      <w:r w:rsidR="00152BF1" w:rsidRPr="007D7F6E">
        <w:rPr>
          <w:b/>
          <w:bCs/>
        </w:rPr>
        <w:t>:</w:t>
      </w:r>
      <w:r w:rsidR="00152BF1">
        <w:t xml:space="preserve"> Used to show different food images and restaurant locations.</w:t>
      </w:r>
    </w:p>
    <w:p w14:paraId="1BA5866C" w14:textId="40A67B69" w:rsidR="00FD36AE" w:rsidRDefault="00FD36AE" w:rsidP="00FD36AE">
      <w:pPr>
        <w:pStyle w:val="ListParagraph"/>
        <w:numPr>
          <w:ilvl w:val="1"/>
          <w:numId w:val="15"/>
        </w:numPr>
        <w:jc w:val="both"/>
      </w:pPr>
      <w:r w:rsidRPr="007D7F6E">
        <w:rPr>
          <w:b/>
          <w:bCs/>
        </w:rPr>
        <w:t>Cards</w:t>
      </w:r>
      <w:r w:rsidR="00152BF1" w:rsidRPr="007D7F6E">
        <w:rPr>
          <w:b/>
          <w:bCs/>
        </w:rPr>
        <w:t>:</w:t>
      </w:r>
      <w:r w:rsidR="00152BF1">
        <w:t xml:space="preserve"> Used to show chef recommended dishes.</w:t>
      </w:r>
    </w:p>
    <w:p w14:paraId="4DD94056" w14:textId="08EB9962" w:rsidR="007D7F6E" w:rsidRPr="00B06601" w:rsidRDefault="007D7F6E" w:rsidP="007D7F6E">
      <w:pPr>
        <w:pStyle w:val="ListParagraph"/>
        <w:numPr>
          <w:ilvl w:val="0"/>
          <w:numId w:val="15"/>
        </w:numPr>
        <w:jc w:val="both"/>
      </w:pPr>
      <w:r>
        <w:rPr>
          <w:b/>
          <w:bCs/>
        </w:rPr>
        <w:t>“Sano Food” Screenshots:</w:t>
      </w:r>
    </w:p>
    <w:p w14:paraId="5167F3A8" w14:textId="2F253094" w:rsidR="00B06601" w:rsidRDefault="00B06601" w:rsidP="00B06601">
      <w:pPr>
        <w:jc w:val="both"/>
      </w:pPr>
      <w:r w:rsidRPr="00B06601">
        <w:rPr>
          <w:noProof/>
        </w:rPr>
        <w:drawing>
          <wp:anchor distT="0" distB="0" distL="114300" distR="114300" simplePos="0" relativeHeight="251663360" behindDoc="0" locked="0" layoutInCell="1" allowOverlap="1" wp14:anchorId="2F371000" wp14:editId="4151D480">
            <wp:simplePos x="0" y="0"/>
            <wp:positionH relativeFrom="column">
              <wp:posOffset>919480</wp:posOffset>
            </wp:positionH>
            <wp:positionV relativeFrom="paragraph">
              <wp:posOffset>83185</wp:posOffset>
            </wp:positionV>
            <wp:extent cx="4292600" cy="1512570"/>
            <wp:effectExtent l="88900" t="25400" r="25400" b="87630"/>
            <wp:wrapThrough wrapText="bothSides">
              <wp:wrapPolygon edited="0">
                <wp:start x="-256" y="-363"/>
                <wp:lineTo x="-447" y="-181"/>
                <wp:lineTo x="-447" y="22126"/>
                <wp:lineTo x="-320" y="22670"/>
                <wp:lineTo x="21536" y="22670"/>
                <wp:lineTo x="21664" y="20312"/>
                <wp:lineTo x="21664" y="2720"/>
                <wp:lineTo x="21536" y="0"/>
                <wp:lineTo x="21536" y="-363"/>
                <wp:lineTo x="-256" y="-363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51257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8D896" w14:textId="189BE176" w:rsidR="00B06601" w:rsidRDefault="00B06601" w:rsidP="00B06601">
      <w:pPr>
        <w:ind w:left="1440"/>
        <w:jc w:val="both"/>
      </w:pPr>
    </w:p>
    <w:p w14:paraId="49CB40EE" w14:textId="2EA17DBD" w:rsidR="00FD36AE" w:rsidRDefault="007D7F6E" w:rsidP="00152BF1">
      <w:pPr>
        <w:jc w:val="both"/>
      </w:pPr>
      <w:r w:rsidRPr="007D7F6E">
        <w:rPr>
          <w:noProof/>
        </w:rPr>
        <w:drawing>
          <wp:anchor distT="0" distB="0" distL="114300" distR="114300" simplePos="0" relativeHeight="251658240" behindDoc="0" locked="0" layoutInCell="1" allowOverlap="1" wp14:anchorId="6EE8DD2A" wp14:editId="00A6F1AA">
            <wp:simplePos x="0" y="0"/>
            <wp:positionH relativeFrom="column">
              <wp:posOffset>986790</wp:posOffset>
            </wp:positionH>
            <wp:positionV relativeFrom="paragraph">
              <wp:posOffset>76835</wp:posOffset>
            </wp:positionV>
            <wp:extent cx="4169410" cy="1430020"/>
            <wp:effectExtent l="50800" t="88900" r="46990" b="17780"/>
            <wp:wrapThrough wrapText="bothSides">
              <wp:wrapPolygon edited="0">
                <wp:start x="-132" y="-1343"/>
                <wp:lineTo x="-263" y="-1151"/>
                <wp:lineTo x="-263" y="20526"/>
                <wp:lineTo x="-132" y="21677"/>
                <wp:lineTo x="21646" y="21677"/>
                <wp:lineTo x="21778" y="20526"/>
                <wp:lineTo x="21778" y="1918"/>
                <wp:lineTo x="21646" y="-959"/>
                <wp:lineTo x="21646" y="-1343"/>
                <wp:lineTo x="-132" y="-1343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430020"/>
                    </a:xfrm>
                    <a:prstGeom prst="rect">
                      <a:avLst/>
                    </a:prstGeom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74130" w14:textId="715395AA" w:rsidR="00C64F64" w:rsidRDefault="00C64F64" w:rsidP="007D7F6E">
      <w:pPr>
        <w:ind w:left="1080"/>
        <w:jc w:val="center"/>
      </w:pPr>
    </w:p>
    <w:p w14:paraId="752F7D93" w14:textId="39F15C99" w:rsidR="007D7F6E" w:rsidRDefault="007D7F6E" w:rsidP="007D7F6E">
      <w:pPr>
        <w:ind w:left="1080"/>
        <w:jc w:val="center"/>
      </w:pPr>
    </w:p>
    <w:p w14:paraId="7B7A3E82" w14:textId="1C997B22" w:rsidR="007D7F6E" w:rsidRDefault="007D7F6E" w:rsidP="007D7F6E">
      <w:pPr>
        <w:ind w:left="1080"/>
        <w:jc w:val="center"/>
      </w:pPr>
      <w:r w:rsidRPr="007D7F6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B02CC5" wp14:editId="50787C26">
            <wp:simplePos x="0" y="0"/>
            <wp:positionH relativeFrom="column">
              <wp:posOffset>986937</wp:posOffset>
            </wp:positionH>
            <wp:positionV relativeFrom="paragraph">
              <wp:posOffset>210136</wp:posOffset>
            </wp:positionV>
            <wp:extent cx="4239847" cy="1675646"/>
            <wp:effectExtent l="50800" t="88900" r="53340" b="13970"/>
            <wp:wrapThrough wrapText="bothSides">
              <wp:wrapPolygon edited="0">
                <wp:start x="-129" y="-1146"/>
                <wp:lineTo x="-259" y="-983"/>
                <wp:lineTo x="-259" y="20470"/>
                <wp:lineTo x="-129" y="21616"/>
                <wp:lineTo x="21678" y="21616"/>
                <wp:lineTo x="21807" y="20143"/>
                <wp:lineTo x="21807" y="1638"/>
                <wp:lineTo x="21678" y="-819"/>
                <wp:lineTo x="21678" y="-1146"/>
                <wp:lineTo x="-129" y="-1146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47" cy="1675646"/>
                    </a:xfrm>
                    <a:prstGeom prst="rect">
                      <a:avLst/>
                    </a:prstGeom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6E0A4" w14:textId="655E8A3F" w:rsidR="007D7F6E" w:rsidRDefault="007D7F6E" w:rsidP="007D7F6E">
      <w:pPr>
        <w:ind w:left="1080"/>
        <w:jc w:val="center"/>
      </w:pPr>
    </w:p>
    <w:p w14:paraId="41D9F06B" w14:textId="34A16F2B" w:rsidR="007D7F6E" w:rsidRDefault="007D7F6E" w:rsidP="007D7F6E">
      <w:pPr>
        <w:ind w:left="1080"/>
        <w:jc w:val="center"/>
      </w:pPr>
    </w:p>
    <w:p w14:paraId="6434D288" w14:textId="17C1097C" w:rsidR="007D7F6E" w:rsidRDefault="00B06601" w:rsidP="007D7F6E">
      <w:pPr>
        <w:ind w:left="1440"/>
        <w:jc w:val="center"/>
      </w:pPr>
      <w:r w:rsidRPr="007D7F6E">
        <w:rPr>
          <w:noProof/>
        </w:rPr>
        <w:drawing>
          <wp:anchor distT="0" distB="0" distL="114300" distR="114300" simplePos="0" relativeHeight="251661312" behindDoc="0" locked="0" layoutInCell="1" allowOverlap="1" wp14:anchorId="7CB7FE0B" wp14:editId="4C390A47">
            <wp:simplePos x="0" y="0"/>
            <wp:positionH relativeFrom="column">
              <wp:posOffset>933108</wp:posOffset>
            </wp:positionH>
            <wp:positionV relativeFrom="paragraph">
              <wp:posOffset>1192920</wp:posOffset>
            </wp:positionV>
            <wp:extent cx="4449445" cy="2851150"/>
            <wp:effectExtent l="88900" t="25400" r="20955" b="95250"/>
            <wp:wrapThrough wrapText="bothSides">
              <wp:wrapPolygon edited="0">
                <wp:start x="-247" y="-192"/>
                <wp:lineTo x="-432" y="-96"/>
                <wp:lineTo x="-432" y="21456"/>
                <wp:lineTo x="-308" y="22225"/>
                <wp:lineTo x="21517" y="22225"/>
                <wp:lineTo x="21640" y="21552"/>
                <wp:lineTo x="21640" y="1443"/>
                <wp:lineTo x="21517" y="0"/>
                <wp:lineTo x="21517" y="-192"/>
                <wp:lineTo x="-247" y="-192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85115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8184B" w14:textId="15A2BEF4" w:rsidR="007D7F6E" w:rsidRDefault="007D7F6E" w:rsidP="007D7F6E">
      <w:pPr>
        <w:ind w:left="1080"/>
        <w:jc w:val="center"/>
      </w:pPr>
    </w:p>
    <w:p w14:paraId="6ABDFDE1" w14:textId="4EA199C2" w:rsidR="007D7F6E" w:rsidRDefault="007D7F6E" w:rsidP="007D7F6E">
      <w:pPr>
        <w:ind w:left="1080"/>
        <w:jc w:val="center"/>
      </w:pPr>
    </w:p>
    <w:p w14:paraId="3EB5A154" w14:textId="77777777" w:rsidR="007D7F6E" w:rsidRDefault="007D7F6E" w:rsidP="007D7F6E">
      <w:pPr>
        <w:ind w:left="1080"/>
        <w:jc w:val="center"/>
      </w:pPr>
    </w:p>
    <w:p w14:paraId="10EC5C3C" w14:textId="289495FF" w:rsidR="007D7F6E" w:rsidRDefault="00B06601" w:rsidP="007D7F6E">
      <w:pPr>
        <w:ind w:left="1080"/>
        <w:jc w:val="center"/>
      </w:pPr>
      <w:r w:rsidRPr="007D7F6E">
        <w:rPr>
          <w:noProof/>
        </w:rPr>
        <w:drawing>
          <wp:anchor distT="0" distB="0" distL="114300" distR="114300" simplePos="0" relativeHeight="251660288" behindDoc="0" locked="0" layoutInCell="1" allowOverlap="1" wp14:anchorId="7B537BB7" wp14:editId="70047704">
            <wp:simplePos x="0" y="0"/>
            <wp:positionH relativeFrom="column">
              <wp:posOffset>986399</wp:posOffset>
            </wp:positionH>
            <wp:positionV relativeFrom="paragraph">
              <wp:posOffset>2202570</wp:posOffset>
            </wp:positionV>
            <wp:extent cx="4329468" cy="1898650"/>
            <wp:effectExtent l="114300" t="88900" r="115570" b="82550"/>
            <wp:wrapThrough wrapText="bothSides">
              <wp:wrapPolygon edited="0">
                <wp:start x="-380" y="-1011"/>
                <wp:lineTo x="-570" y="-722"/>
                <wp:lineTo x="-570" y="21239"/>
                <wp:lineTo x="-380" y="22395"/>
                <wp:lineTo x="21923" y="22395"/>
                <wp:lineTo x="22113" y="20227"/>
                <wp:lineTo x="22113" y="1589"/>
                <wp:lineTo x="21923" y="-578"/>
                <wp:lineTo x="21923" y="-1011"/>
                <wp:lineTo x="-380" y="-1011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68" cy="1898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2A7B8" w14:textId="489533B1" w:rsidR="00B06601" w:rsidRDefault="00B06601" w:rsidP="0095799A">
      <w:pPr>
        <w:pStyle w:val="Heading1"/>
      </w:pPr>
      <w:r w:rsidRPr="007D7F6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D663D2" wp14:editId="588E70E1">
            <wp:simplePos x="0" y="0"/>
            <wp:positionH relativeFrom="column">
              <wp:posOffset>631190</wp:posOffset>
            </wp:positionH>
            <wp:positionV relativeFrom="paragraph">
              <wp:posOffset>26670</wp:posOffset>
            </wp:positionV>
            <wp:extent cx="4585970" cy="3266440"/>
            <wp:effectExtent l="88900" t="25400" r="24130" b="86360"/>
            <wp:wrapThrough wrapText="bothSides">
              <wp:wrapPolygon edited="0">
                <wp:start x="-239" y="-168"/>
                <wp:lineTo x="-419" y="-84"/>
                <wp:lineTo x="-419" y="21415"/>
                <wp:lineTo x="-299" y="22087"/>
                <wp:lineTo x="21534" y="22087"/>
                <wp:lineTo x="21654" y="21499"/>
                <wp:lineTo x="21654" y="1260"/>
                <wp:lineTo x="21534" y="0"/>
                <wp:lineTo x="21534" y="-168"/>
                <wp:lineTo x="-239" y="-168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4"/>
                    <a:stretch/>
                  </pic:blipFill>
                  <pic:spPr bwMode="auto">
                    <a:xfrm>
                      <a:off x="0" y="0"/>
                      <a:ext cx="4585970" cy="3266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B8660" w14:textId="77777777" w:rsidR="00B06601" w:rsidRDefault="00B06601" w:rsidP="0095799A">
      <w:pPr>
        <w:pStyle w:val="Heading1"/>
      </w:pPr>
    </w:p>
    <w:p w14:paraId="755C19D0" w14:textId="77777777" w:rsidR="00B06601" w:rsidRDefault="00B06601" w:rsidP="0095799A">
      <w:pPr>
        <w:pStyle w:val="Heading1"/>
      </w:pPr>
    </w:p>
    <w:p w14:paraId="51C72342" w14:textId="77777777" w:rsidR="00B06601" w:rsidRDefault="00B06601" w:rsidP="0095799A">
      <w:pPr>
        <w:pStyle w:val="Heading1"/>
      </w:pPr>
    </w:p>
    <w:p w14:paraId="48E24304" w14:textId="77777777" w:rsidR="00B06601" w:rsidRDefault="00B06601" w:rsidP="0095799A">
      <w:pPr>
        <w:pStyle w:val="Heading1"/>
      </w:pPr>
    </w:p>
    <w:p w14:paraId="3160E2F4" w14:textId="77777777" w:rsidR="00B06601" w:rsidRDefault="00B06601" w:rsidP="0095799A">
      <w:pPr>
        <w:pStyle w:val="Heading1"/>
      </w:pPr>
    </w:p>
    <w:p w14:paraId="38339CF7" w14:textId="77777777" w:rsidR="00B06601" w:rsidRDefault="00B06601" w:rsidP="0095799A">
      <w:pPr>
        <w:pStyle w:val="Heading1"/>
      </w:pPr>
    </w:p>
    <w:p w14:paraId="00218A57" w14:textId="77777777" w:rsidR="00B06601" w:rsidRDefault="00B06601" w:rsidP="0095799A">
      <w:pPr>
        <w:pStyle w:val="Heading1"/>
      </w:pPr>
    </w:p>
    <w:p w14:paraId="752C4A64" w14:textId="21C4CA41" w:rsidR="0095799A" w:rsidRPr="003024A4" w:rsidRDefault="00152BF1" w:rsidP="0095799A">
      <w:pPr>
        <w:pStyle w:val="Heading1"/>
      </w:pPr>
      <w:r>
        <w:t>conclusions</w:t>
      </w:r>
    </w:p>
    <w:p w14:paraId="6596EAF2" w14:textId="1E246971" w:rsidR="00620C90" w:rsidRDefault="00620C90" w:rsidP="00C41520">
      <w:pPr>
        <w:pStyle w:val="ListParagraph"/>
        <w:numPr>
          <w:ilvl w:val="0"/>
          <w:numId w:val="16"/>
        </w:numPr>
      </w:pPr>
      <w:r>
        <w:t>It was difficult at the beginning to design the website from scratch</w:t>
      </w:r>
      <w:r>
        <w:t xml:space="preserve"> so</w:t>
      </w:r>
      <w:r w:rsidR="00C41520">
        <w:t xml:space="preserve"> w</w:t>
      </w:r>
      <w:r>
        <w:t xml:space="preserve">e have learned to create a </w:t>
      </w:r>
      <w:r w:rsidRPr="00C41520">
        <w:rPr>
          <w:b/>
          <w:bCs/>
        </w:rPr>
        <w:t>mockup</w:t>
      </w:r>
      <w:r>
        <w:t xml:space="preserve"> for the project</w:t>
      </w:r>
      <w:r w:rsidR="00C41520">
        <w:t>,</w:t>
      </w:r>
      <w:r>
        <w:t xml:space="preserve"> and design a </w:t>
      </w:r>
      <w:r w:rsidRPr="00C41520">
        <w:rPr>
          <w:b/>
          <w:bCs/>
        </w:rPr>
        <w:t>navigation flow</w:t>
      </w:r>
      <w:r>
        <w:t xml:space="preserve"> between the different web pages</w:t>
      </w:r>
      <w:r w:rsidR="00C41520">
        <w:t>.</w:t>
      </w:r>
    </w:p>
    <w:p w14:paraId="2A162371" w14:textId="50978377" w:rsidR="0020672F" w:rsidRDefault="00620C90" w:rsidP="00620C90">
      <w:pPr>
        <w:pStyle w:val="ListParagraph"/>
        <w:numPr>
          <w:ilvl w:val="0"/>
          <w:numId w:val="16"/>
        </w:numPr>
      </w:pPr>
      <w:r>
        <w:t xml:space="preserve">We </w:t>
      </w:r>
      <w:r w:rsidR="00C41520">
        <w:t>have learned to</w:t>
      </w:r>
      <w:r>
        <w:t xml:space="preserve"> </w:t>
      </w:r>
      <w:r w:rsidRPr="00C41520">
        <w:rPr>
          <w:b/>
          <w:bCs/>
        </w:rPr>
        <w:t>work as a team</w:t>
      </w:r>
      <w:r>
        <w:t xml:space="preserve"> placing the source files in </w:t>
      </w:r>
      <w:r w:rsidRPr="00C41520">
        <w:rPr>
          <w:b/>
          <w:bCs/>
        </w:rPr>
        <w:t>GitHub</w:t>
      </w:r>
      <w:r w:rsidR="00C41520">
        <w:t>.</w:t>
      </w:r>
      <w:r>
        <w:t xml:space="preserve"> </w:t>
      </w:r>
    </w:p>
    <w:p w14:paraId="008D7942" w14:textId="4479720F" w:rsidR="0020672F" w:rsidRDefault="0020672F" w:rsidP="0020672F">
      <w:pPr>
        <w:pStyle w:val="ListParagraph"/>
        <w:numPr>
          <w:ilvl w:val="0"/>
          <w:numId w:val="16"/>
        </w:numPr>
      </w:pPr>
      <w:r>
        <w:t>W</w:t>
      </w:r>
      <w:r>
        <w:t xml:space="preserve">e </w:t>
      </w:r>
      <w:r w:rsidR="00C41520">
        <w:t>wanted to add</w:t>
      </w:r>
      <w:r>
        <w:t xml:space="preserve"> </w:t>
      </w:r>
      <w:r>
        <w:t>radio buttons</w:t>
      </w:r>
      <w:r>
        <w:t xml:space="preserve"> for the time slot</w:t>
      </w:r>
      <w:r>
        <w:t xml:space="preserve"> option under the </w:t>
      </w:r>
      <w:r w:rsidRPr="00C41520">
        <w:rPr>
          <w:b/>
          <w:bCs/>
        </w:rPr>
        <w:t>Reservation form</w:t>
      </w:r>
      <w:r w:rsidR="00C41520">
        <w:t>, but</w:t>
      </w:r>
      <w:r>
        <w:t xml:space="preserve"> </w:t>
      </w:r>
      <w:r w:rsidR="00C41520">
        <w:t>w</w:t>
      </w:r>
      <w:r>
        <w:t>e got stuck in JavaScript so we decided to hard code</w:t>
      </w:r>
      <w:r w:rsidR="00C41520">
        <w:t xml:space="preserve"> </w:t>
      </w:r>
      <w:r>
        <w:t>the different time alternatives.</w:t>
      </w:r>
    </w:p>
    <w:p w14:paraId="0CB45A3D" w14:textId="47AA96E6" w:rsidR="00D3518B" w:rsidRPr="00C41520" w:rsidRDefault="0020672F" w:rsidP="0020672F">
      <w:pPr>
        <w:pStyle w:val="ListParagraph"/>
        <w:numPr>
          <w:ilvl w:val="0"/>
          <w:numId w:val="16"/>
        </w:numPr>
      </w:pPr>
      <w:r>
        <w:t xml:space="preserve"> </w:t>
      </w:r>
      <w:r w:rsidR="00C41520">
        <w:t xml:space="preserve">We did like to add </w:t>
      </w:r>
      <w:r w:rsidR="00355DDB" w:rsidRPr="00C41520">
        <w:rPr>
          <w:b/>
          <w:bCs/>
        </w:rPr>
        <w:t>Carousels</w:t>
      </w:r>
      <w:r w:rsidR="00C41520">
        <w:t xml:space="preserve"> to the website. They</w:t>
      </w:r>
      <w:r w:rsidR="00355DDB" w:rsidRPr="00C41520">
        <w:t xml:space="preserve"> look very nice </w:t>
      </w:r>
      <w:r w:rsidR="00C41520">
        <w:t>specially the ones we used</w:t>
      </w:r>
      <w:r w:rsidR="00355DDB" w:rsidRPr="00C41520">
        <w:t xml:space="preserve"> on the restaurant locations</w:t>
      </w:r>
      <w:r w:rsidR="00C41520">
        <w:t xml:space="preserve">. </w:t>
      </w:r>
      <w:r w:rsidR="00355DDB" w:rsidRPr="00C41520">
        <w:t xml:space="preserve"> </w:t>
      </w:r>
    </w:p>
    <w:p w14:paraId="22BDCEEF" w14:textId="1BC3B069" w:rsidR="00355DDB" w:rsidRPr="00C41520" w:rsidRDefault="00C41520" w:rsidP="0020672F">
      <w:pPr>
        <w:pStyle w:val="ListParagraph"/>
        <w:numPr>
          <w:ilvl w:val="0"/>
          <w:numId w:val="16"/>
        </w:numPr>
      </w:pPr>
      <w:r w:rsidRPr="00C41520">
        <w:t xml:space="preserve">The </w:t>
      </w:r>
      <w:r w:rsidR="00355DDB" w:rsidRPr="00C41520">
        <w:rPr>
          <w:b/>
          <w:bCs/>
        </w:rPr>
        <w:t>Menu</w:t>
      </w:r>
      <w:r w:rsidRPr="00C41520">
        <w:rPr>
          <w:b/>
          <w:bCs/>
        </w:rPr>
        <w:t xml:space="preserve"> navigation</w:t>
      </w:r>
      <w:r w:rsidR="00355DDB" w:rsidRPr="00C41520">
        <w:rPr>
          <w:b/>
          <w:bCs/>
        </w:rPr>
        <w:t xml:space="preserve"> tab</w:t>
      </w:r>
      <w:r w:rsidRPr="00C41520">
        <w:t xml:space="preserve"> fitted the purpose to show </w:t>
      </w:r>
      <w:r>
        <w:t xml:space="preserve">the </w:t>
      </w:r>
      <w:r w:rsidRPr="00C41520">
        <w:t>restaurant menu so</w:t>
      </w:r>
      <w:r w:rsidR="00355DDB" w:rsidRPr="00C41520">
        <w:t xml:space="preserve"> that people can easily navigate between tabs</w:t>
      </w:r>
      <w:r>
        <w:t>.</w:t>
      </w:r>
      <w:r w:rsidR="00355DDB" w:rsidRPr="00C41520">
        <w:t xml:space="preserve"> </w:t>
      </w:r>
    </w:p>
    <w:sectPr w:rsidR="00355DDB" w:rsidRPr="00C41520">
      <w:footerReference w:type="even" r:id="rId14"/>
      <w:footerReference w:type="default" r:id="rId15"/>
      <w:footerReference w:type="first" r:id="rId16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B2C342" w14:textId="77777777" w:rsidR="00D959FB" w:rsidRDefault="00D959FB">
      <w:pPr>
        <w:spacing w:after="0" w:line="240" w:lineRule="auto"/>
      </w:pPr>
      <w:r>
        <w:separator/>
      </w:r>
    </w:p>
  </w:endnote>
  <w:endnote w:type="continuationSeparator" w:id="0">
    <w:p w14:paraId="71773B94" w14:textId="77777777" w:rsidR="00D959FB" w:rsidRDefault="00D959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6795339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9C9934" w14:textId="34A12D4F" w:rsidR="002C2497" w:rsidRDefault="002C2497" w:rsidP="003F4CD7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603C4AA" w14:textId="77777777" w:rsidR="002C2497" w:rsidRDefault="002C2497" w:rsidP="002C2497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8069602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1F622B" w14:textId="3ABB1046" w:rsidR="002C2497" w:rsidRDefault="002C2497" w:rsidP="003F4CD7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47308AF" w14:textId="341F5472" w:rsidR="00D50EC0" w:rsidRDefault="00D50EC0" w:rsidP="002C2497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684307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E99CB6" w14:textId="77777777" w:rsidR="008838A4" w:rsidRDefault="008838A4" w:rsidP="008838A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rPr>
            <w:noProof/>
          </w:rPr>
          <w:fldChar w:fldCharType="end"/>
        </w:r>
      </w:p>
    </w:sdtContent>
  </w:sdt>
  <w:p w14:paraId="652DE3A2" w14:textId="77777777" w:rsidR="008838A4" w:rsidRDefault="008838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E816DF" w14:textId="77777777" w:rsidR="00D959FB" w:rsidRDefault="00D959FB">
      <w:pPr>
        <w:spacing w:after="0" w:line="240" w:lineRule="auto"/>
      </w:pPr>
      <w:r>
        <w:separator/>
      </w:r>
    </w:p>
  </w:footnote>
  <w:footnote w:type="continuationSeparator" w:id="0">
    <w:p w14:paraId="33E26107" w14:textId="77777777" w:rsidR="00D959FB" w:rsidRDefault="00D959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85A59"/>
    <w:multiLevelType w:val="hybridMultilevel"/>
    <w:tmpl w:val="B8AE7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1B1744"/>
    <w:multiLevelType w:val="hybridMultilevel"/>
    <w:tmpl w:val="9EA23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C644AC"/>
    <w:multiLevelType w:val="hybridMultilevel"/>
    <w:tmpl w:val="5F1C4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9E67B5"/>
    <w:multiLevelType w:val="hybridMultilevel"/>
    <w:tmpl w:val="6E5C60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F36C39"/>
    <w:multiLevelType w:val="hybridMultilevel"/>
    <w:tmpl w:val="4A9A6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D72F3C"/>
    <w:multiLevelType w:val="hybridMultilevel"/>
    <w:tmpl w:val="76AAB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1"/>
  </w:num>
  <w:num w:numId="13">
    <w:abstractNumId w:val="10"/>
  </w:num>
  <w:num w:numId="14">
    <w:abstractNumId w:val="15"/>
  </w:num>
  <w:num w:numId="15">
    <w:abstractNumId w:val="1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4E9"/>
    <w:rsid w:val="00010C2D"/>
    <w:rsid w:val="00064B87"/>
    <w:rsid w:val="000674E9"/>
    <w:rsid w:val="000B2489"/>
    <w:rsid w:val="000C2893"/>
    <w:rsid w:val="000F71DB"/>
    <w:rsid w:val="00152BF1"/>
    <w:rsid w:val="00175D99"/>
    <w:rsid w:val="0020672F"/>
    <w:rsid w:val="0022661D"/>
    <w:rsid w:val="002A2E95"/>
    <w:rsid w:val="002B14F9"/>
    <w:rsid w:val="002C2497"/>
    <w:rsid w:val="002E55E8"/>
    <w:rsid w:val="003024A4"/>
    <w:rsid w:val="0034458A"/>
    <w:rsid w:val="00355DDB"/>
    <w:rsid w:val="0038414E"/>
    <w:rsid w:val="00402C01"/>
    <w:rsid w:val="00532B4D"/>
    <w:rsid w:val="00620C90"/>
    <w:rsid w:val="007559B0"/>
    <w:rsid w:val="00770A9E"/>
    <w:rsid w:val="007D7F6E"/>
    <w:rsid w:val="00806BE1"/>
    <w:rsid w:val="008838A4"/>
    <w:rsid w:val="008E469F"/>
    <w:rsid w:val="0095799A"/>
    <w:rsid w:val="009D569E"/>
    <w:rsid w:val="00A34921"/>
    <w:rsid w:val="00AB2160"/>
    <w:rsid w:val="00B06601"/>
    <w:rsid w:val="00B210FE"/>
    <w:rsid w:val="00BB25B7"/>
    <w:rsid w:val="00BE04CD"/>
    <w:rsid w:val="00C41520"/>
    <w:rsid w:val="00C64F64"/>
    <w:rsid w:val="00C90925"/>
    <w:rsid w:val="00CC3358"/>
    <w:rsid w:val="00D3518B"/>
    <w:rsid w:val="00D50EC0"/>
    <w:rsid w:val="00D959FB"/>
    <w:rsid w:val="00DE5CE5"/>
    <w:rsid w:val="00E93B46"/>
    <w:rsid w:val="00EA7D96"/>
    <w:rsid w:val="00EE1880"/>
    <w:rsid w:val="00FA3AF8"/>
    <w:rsid w:val="00FD28A3"/>
    <w:rsid w:val="00FD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13D52"/>
  <w15:chartTrackingRefBased/>
  <w15:docId w15:val="{903B69BE-F480-7940-A889-77A9DD038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en-US" w:eastAsia="ja-JP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Cs/>
      <w:sz w:val="36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A3A3A" w:themeColor="text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3A3A3A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i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paragraph" w:styleId="ListParagraph">
    <w:name w:val="List Paragraph"/>
    <w:basedOn w:val="Normal"/>
    <w:uiPriority w:val="34"/>
    <w:unhideWhenUsed/>
    <w:qFormat/>
    <w:rsid w:val="000674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518B"/>
    <w:rPr>
      <w:color w:val="36A3B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518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2B4D"/>
    <w:rPr>
      <w:color w:val="805273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C2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oe/Library/Containers/com.microsoft.Word/Data/Library/Application%20Support/Microsoft/Office/16.0/DTS/en-US%7b4EBABA5C-DE3C-F74B-AA54-31DEEADB7D45%7d/%7b17870871-C24D-1A4F-AF52-F4D5BE3AE785%7dtf10002077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8D240A-FC60-F043-B78B-7C3A48F9E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{17870871-C24D-1A4F-AF52-F4D5BE3AE785}tf10002077.dotx</Template>
  <TotalTime>119</TotalTime>
  <Pages>4</Pages>
  <Words>375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Moreno</dc:creator>
  <cp:keywords/>
  <dc:description/>
  <cp:lastModifiedBy>Joe Moreno</cp:lastModifiedBy>
  <cp:revision>8</cp:revision>
  <dcterms:created xsi:type="dcterms:W3CDTF">2020-12-02T14:34:00Z</dcterms:created>
  <dcterms:modified xsi:type="dcterms:W3CDTF">2020-12-03T15:09:00Z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