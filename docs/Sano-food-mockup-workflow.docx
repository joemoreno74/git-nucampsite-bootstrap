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D50EC0" w14:paraId="2578E494" w14:textId="77777777">
        <w:tc>
          <w:tcPr>
            <w:tcW w:w="965" w:type="dxa"/>
            <w:shd w:val="clear" w:color="auto" w:fill="3A3A3A" w:themeFill="text2"/>
          </w:tcPr>
          <w:p w14:paraId="20954FB1" w14:textId="77777777" w:rsidR="00D50EC0" w:rsidRDefault="00D50EC0">
            <w:pPr>
              <w:spacing w:before="260"/>
            </w:pPr>
          </w:p>
        </w:tc>
        <w:tc>
          <w:tcPr>
            <w:tcW w:w="518" w:type="dxa"/>
          </w:tcPr>
          <w:p w14:paraId="1B1F04D5" w14:textId="77777777" w:rsidR="00D50EC0" w:rsidRDefault="00D50EC0">
            <w:pPr>
              <w:spacing w:before="260"/>
            </w:pPr>
          </w:p>
        </w:tc>
        <w:tc>
          <w:tcPr>
            <w:tcW w:w="8581" w:type="dxa"/>
          </w:tcPr>
          <w:p w14:paraId="10091674" w14:textId="77777777" w:rsidR="00D50EC0" w:rsidRPr="00C64F64" w:rsidRDefault="00A34921">
            <w:pPr>
              <w:pStyle w:val="Title"/>
              <w:rPr>
                <w:color w:val="92D050"/>
              </w:rPr>
            </w:pPr>
            <w:r>
              <w:rPr>
                <w:color w:val="00B0F0"/>
              </w:rPr>
              <w:t>sano</w:t>
            </w:r>
            <w:r w:rsidRPr="00C64F64">
              <w:rPr>
                <w:color w:val="92D050"/>
              </w:rPr>
              <w:t xml:space="preserve"> food </w:t>
            </w:r>
          </w:p>
          <w:p w14:paraId="47AF2706" w14:textId="77777777" w:rsidR="00D50EC0" w:rsidRDefault="000674E9">
            <w:pPr>
              <w:pStyle w:val="Subtitle"/>
            </w:pPr>
            <w:r w:rsidRPr="00C64F64">
              <w:rPr>
                <w:color w:val="92D050"/>
              </w:rPr>
              <w:t xml:space="preserve">Healthy Food </w:t>
            </w:r>
            <w:r w:rsidRPr="00C64F64">
              <w:rPr>
                <w:color w:val="00B0F0"/>
              </w:rPr>
              <w:t>in town</w:t>
            </w:r>
          </w:p>
        </w:tc>
      </w:tr>
    </w:tbl>
    <w:p w14:paraId="29E5BB9D" w14:textId="77777777" w:rsidR="00D50EC0" w:rsidRDefault="00D50EC0">
      <w:pPr>
        <w:pStyle w:val="Date"/>
      </w:pPr>
    </w:p>
    <w:p w14:paraId="6D5B3233" w14:textId="77777777" w:rsidR="00D50EC0" w:rsidRDefault="000674E9">
      <w:pPr>
        <w:pStyle w:val="Heading1"/>
      </w:pPr>
      <w:r>
        <w:t>introduction</w:t>
      </w:r>
    </w:p>
    <w:p w14:paraId="5EA1C942" w14:textId="77777777" w:rsidR="00A34921" w:rsidRDefault="00A34921" w:rsidP="00D3518B">
      <w:pPr>
        <w:spacing w:line="276" w:lineRule="auto"/>
        <w:jc w:val="both"/>
      </w:pPr>
      <w:r w:rsidRPr="002C2497">
        <w:t>“Sano Food”</w:t>
      </w:r>
      <w:r>
        <w:t xml:space="preserve"> </w:t>
      </w:r>
      <w:r w:rsidR="00EA7D96">
        <w:t xml:space="preserve">website will be </w:t>
      </w:r>
      <w:r>
        <w:t>designed to create a community atmosphere as a good, healthy, friendly</w:t>
      </w:r>
      <w:r w:rsidR="00402C01">
        <w:t xml:space="preserve"> </w:t>
      </w:r>
      <w:r>
        <w:t xml:space="preserve">cafe. A priority of </w:t>
      </w:r>
      <w:r w:rsidRPr="002C2497">
        <w:t>“Sano Food”</w:t>
      </w:r>
      <w:r>
        <w:t xml:space="preserve"> will be</w:t>
      </w:r>
      <w:r w:rsidR="00EA7D96">
        <w:t xml:space="preserve"> to offer a</w:t>
      </w:r>
      <w:r>
        <w:t xml:space="preserve"> </w:t>
      </w:r>
      <w:r w:rsidR="00EA7D96">
        <w:t xml:space="preserve">simple </w:t>
      </w:r>
      <w:r>
        <w:t>menu, yet creative</w:t>
      </w:r>
      <w:r w:rsidR="00402C01">
        <w:t>;</w:t>
      </w:r>
      <w:r w:rsidR="00EA7D96">
        <w:t xml:space="preserve"> and m</w:t>
      </w:r>
      <w:r w:rsidR="00EA7D96" w:rsidRPr="00EA7D96">
        <w:t xml:space="preserve">ake it </w:t>
      </w:r>
      <w:r w:rsidR="00EA7D96">
        <w:t>e</w:t>
      </w:r>
      <w:r w:rsidR="00EA7D96" w:rsidRPr="00EA7D96">
        <w:t xml:space="preserve">asy to </w:t>
      </w:r>
      <w:r w:rsidR="00EA7D96">
        <w:t>m</w:t>
      </w:r>
      <w:r w:rsidR="00EA7D96" w:rsidRPr="00EA7D96">
        <w:t xml:space="preserve">ake </w:t>
      </w:r>
      <w:r w:rsidR="00EA7D96">
        <w:t>table r</w:t>
      </w:r>
      <w:r w:rsidR="00EA7D96" w:rsidRPr="00EA7D96">
        <w:t>eservations</w:t>
      </w:r>
      <w:r w:rsidR="00402C01">
        <w:t xml:space="preserve"> throughout the multiple locations in Florida. On the other hand, “more content brings more guests” so the website will provide a blog with healthy food recipes in order to attract and engage guests online.</w:t>
      </w:r>
    </w:p>
    <w:p w14:paraId="2CC35262" w14:textId="4D84A2BC" w:rsidR="00CC3358" w:rsidRPr="003024A4" w:rsidRDefault="003024A4" w:rsidP="00E93B46">
      <w:pPr>
        <w:rPr>
          <w:b/>
          <w:bCs/>
        </w:rPr>
      </w:pPr>
      <w:r w:rsidRPr="003024A4">
        <w:rPr>
          <w:b/>
          <w:bCs/>
        </w:rPr>
        <w:t>Expected List of Features:</w:t>
      </w:r>
      <w:r>
        <w:rPr>
          <w:b/>
          <w:bCs/>
        </w:rPr>
        <w:t xml:space="preserve"> </w:t>
      </w:r>
      <w:r w:rsidR="008838A4" w:rsidRPr="002C2497">
        <w:t>“Sano Food”</w:t>
      </w:r>
      <w:r w:rsidR="00CC3358">
        <w:t xml:space="preserve"> </w:t>
      </w:r>
      <w:r w:rsidR="00A34921">
        <w:t>will provide</w:t>
      </w:r>
      <w:r w:rsidR="00E93B46">
        <w:t>:</w:t>
      </w:r>
    </w:p>
    <w:p w14:paraId="5C3C4893" w14:textId="77777777" w:rsidR="00CC3358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Healthy </w:t>
      </w:r>
      <w:r w:rsidRPr="00D3518B">
        <w:rPr>
          <w:b/>
          <w:bCs/>
        </w:rPr>
        <w:t>menu and prices</w:t>
      </w:r>
      <w:r>
        <w:t xml:space="preserve"> to keep </w:t>
      </w:r>
      <w:r w:rsidR="00BE04CD">
        <w:t>guests</w:t>
      </w:r>
      <w:r>
        <w:t xml:space="preserve"> informed</w:t>
      </w:r>
    </w:p>
    <w:p w14:paraId="0FB91A7A" w14:textId="77777777" w:rsidR="00CC3358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Blog</w:t>
      </w:r>
      <w:r>
        <w:t xml:space="preserve"> to provide tips to live a healthy life</w:t>
      </w:r>
    </w:p>
    <w:p w14:paraId="4B398373" w14:textId="77777777" w:rsidR="00A34921" w:rsidRDefault="00A34921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>
        <w:t>Table reservation</w:t>
      </w:r>
      <w:r w:rsidR="00CC3358">
        <w:t xml:space="preserve"> booking </w:t>
      </w:r>
      <w:r w:rsidR="00BE04CD">
        <w:t xml:space="preserve">to allow </w:t>
      </w:r>
      <w:r w:rsidR="00BE04CD" w:rsidRPr="00BE04CD">
        <w:t xml:space="preserve">guests see what times are available without having to talk to a host </w:t>
      </w:r>
    </w:p>
    <w:p w14:paraId="7874B767" w14:textId="77777777" w:rsidR="00BE04CD" w:rsidRPr="00BE04CD" w:rsidRDefault="00CC3358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Contact information</w:t>
      </w:r>
      <w:r>
        <w:t xml:space="preserve"> for the multiple locations across Florida</w:t>
      </w:r>
      <w:r w:rsidR="00BE04CD">
        <w:t xml:space="preserve"> so </w:t>
      </w:r>
      <w:r w:rsidR="00BE04CD" w:rsidRPr="00BE04CD">
        <w:t xml:space="preserve">when guests head to </w:t>
      </w:r>
      <w:r w:rsidR="00BE04CD">
        <w:t>the</w:t>
      </w:r>
      <w:r w:rsidR="00BE04CD" w:rsidRPr="00BE04CD">
        <w:t xml:space="preserve"> website, </w:t>
      </w:r>
      <w:r w:rsidR="00BE04CD">
        <w:t>they would</w:t>
      </w:r>
      <w:r w:rsidR="00BE04CD" w:rsidRPr="00BE04CD">
        <w:t xml:space="preserve"> grab the most basic information</w:t>
      </w:r>
      <w:r w:rsidR="00D3518B">
        <w:t>:</w:t>
      </w:r>
      <w:r w:rsidR="00BE04CD" w:rsidRPr="00BE04CD">
        <w:t xml:space="preserve"> the address, the hours, and a way to contact </w:t>
      </w:r>
      <w:r w:rsidR="00BE04CD">
        <w:t>the restaurant</w:t>
      </w:r>
    </w:p>
    <w:p w14:paraId="30ACE873" w14:textId="77777777" w:rsidR="00BE04CD" w:rsidRPr="00BE04CD" w:rsidRDefault="00A34921" w:rsidP="00D3518B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Link to Social Accounts and Posts</w:t>
      </w:r>
      <w:r w:rsidR="00BE04CD">
        <w:t xml:space="preserve">. </w:t>
      </w:r>
      <w:r w:rsidR="00BE04CD" w:rsidRPr="00BE04CD">
        <w:t xml:space="preserve">Social media is one of the best ways to engage with customers and share great photos and updates from </w:t>
      </w:r>
      <w:r w:rsidR="00BE04CD">
        <w:t>the</w:t>
      </w:r>
      <w:r w:rsidR="00BE04CD" w:rsidRPr="00BE04CD">
        <w:t xml:space="preserve"> restaurant</w:t>
      </w:r>
    </w:p>
    <w:p w14:paraId="0735F38F" w14:textId="43EE5271" w:rsidR="00C64F64" w:rsidRDefault="00A34921" w:rsidP="003024A4">
      <w:pPr>
        <w:pStyle w:val="ListParagraph"/>
        <w:numPr>
          <w:ilvl w:val="0"/>
          <w:numId w:val="11"/>
        </w:numPr>
        <w:spacing w:line="276" w:lineRule="auto"/>
        <w:jc w:val="both"/>
      </w:pPr>
      <w:r w:rsidRPr="00D3518B">
        <w:rPr>
          <w:b/>
          <w:bCs/>
        </w:rPr>
        <w:t>Website Mobile-Friendly</w:t>
      </w:r>
      <w:r w:rsidR="00BE04CD">
        <w:t>. We will m</w:t>
      </w:r>
      <w:r w:rsidR="00BE04CD" w:rsidRPr="00BE04CD">
        <w:t xml:space="preserve">ake sure </w:t>
      </w:r>
      <w:r w:rsidR="00BE04CD">
        <w:t>the</w:t>
      </w:r>
      <w:r w:rsidR="00BE04CD" w:rsidRPr="00BE04CD">
        <w:t xml:space="preserve"> website is easy to navigate and looks good from a phone; otherwise, </w:t>
      </w:r>
      <w:r w:rsidR="00BE04CD">
        <w:t>we</w:t>
      </w:r>
      <w:r w:rsidR="00BE04CD" w:rsidRPr="00BE04CD">
        <w:t xml:space="preserve"> risk missing out on a lot of great customers</w:t>
      </w:r>
    </w:p>
    <w:p w14:paraId="4A2BADAF" w14:textId="17ADF252" w:rsidR="003024A4" w:rsidRPr="003024A4" w:rsidRDefault="003024A4" w:rsidP="003024A4">
      <w:pPr>
        <w:pStyle w:val="Heading1"/>
      </w:pPr>
      <w:r w:rsidRPr="003024A4">
        <w:lastRenderedPageBreak/>
        <w:t>User Interface Design and Prototype</w:t>
      </w:r>
    </w:p>
    <w:p w14:paraId="18296537" w14:textId="058A78AF" w:rsidR="0095799A" w:rsidRDefault="00DE5CE5" w:rsidP="00532B4D">
      <w:pPr>
        <w:jc w:val="both"/>
      </w:pPr>
      <w:hyperlink r:id="rId7" w:history="1">
        <w:r w:rsidRPr="00DE5CE5">
          <w:rPr>
            <w:rStyle w:val="Hyperlink"/>
          </w:rPr>
          <w:t>Click Here</w:t>
        </w:r>
      </w:hyperlink>
      <w:r>
        <w:t xml:space="preserve"> to see some samples of Home about us, reservation table and contact us web pages.</w:t>
      </w:r>
    </w:p>
    <w:p w14:paraId="3F6669C2" w14:textId="77777777" w:rsidR="00C90925" w:rsidRDefault="00C90925" w:rsidP="00532B4D">
      <w:pPr>
        <w:jc w:val="both"/>
      </w:pPr>
      <w:r>
        <w:t xml:space="preserve">Overall, </w:t>
      </w:r>
    </w:p>
    <w:p w14:paraId="2C447CCF" w14:textId="408C4D80" w:rsidR="00C90925" w:rsidRDefault="00C90925" w:rsidP="00C90925">
      <w:pPr>
        <w:pStyle w:val="ListParagraph"/>
        <w:numPr>
          <w:ilvl w:val="0"/>
          <w:numId w:val="15"/>
        </w:numPr>
        <w:jc w:val="both"/>
      </w:pPr>
      <w:r>
        <w:t>“Sano Food” website is using light colors like blue and green to build the branding</w:t>
      </w:r>
    </w:p>
    <w:p w14:paraId="63BC0E06" w14:textId="17FBF47D" w:rsidR="00C90925" w:rsidRDefault="00C90925" w:rsidP="00C90925">
      <w:pPr>
        <w:pStyle w:val="ListParagraph"/>
        <w:numPr>
          <w:ilvl w:val="0"/>
          <w:numId w:val="15"/>
        </w:numPr>
        <w:jc w:val="both"/>
      </w:pPr>
      <w:r>
        <w:t>The website will be built based on a minimalist point of view</w:t>
      </w:r>
    </w:p>
    <w:p w14:paraId="37DF0C5E" w14:textId="34C0EA2E" w:rsidR="00C90925" w:rsidRDefault="00C90925" w:rsidP="00C90925">
      <w:pPr>
        <w:pStyle w:val="ListParagraph"/>
        <w:numPr>
          <w:ilvl w:val="0"/>
          <w:numId w:val="15"/>
        </w:numPr>
        <w:jc w:val="both"/>
      </w:pPr>
      <w:r>
        <w:t>“Sano Food” would like to attract women and men between 18-55 years old, who are interested to have a healthy life style</w:t>
      </w:r>
    </w:p>
    <w:p w14:paraId="17D70774" w14:textId="7152A085" w:rsidR="00C90925" w:rsidRDefault="00C90925" w:rsidP="00C90925">
      <w:pPr>
        <w:pStyle w:val="ListParagraph"/>
        <w:numPr>
          <w:ilvl w:val="0"/>
          <w:numId w:val="15"/>
        </w:numPr>
        <w:jc w:val="both"/>
      </w:pPr>
      <w:r>
        <w:t>The website will have an easy navigation flow where the customer can look at the menu, prices, restaurant contact info, make a reservation table at the different locations, and a blog to help to engage the audience. The site provides links in every page to support the features described.</w:t>
      </w:r>
    </w:p>
    <w:p w14:paraId="00D74130" w14:textId="77777777" w:rsidR="00C64F64" w:rsidRDefault="00C64F64" w:rsidP="00532B4D">
      <w:pPr>
        <w:jc w:val="both"/>
      </w:pPr>
    </w:p>
    <w:p w14:paraId="752C4A64" w14:textId="7F7D5BFD" w:rsidR="0095799A" w:rsidRPr="003024A4" w:rsidRDefault="0095799A" w:rsidP="0095799A">
      <w:pPr>
        <w:pStyle w:val="Heading1"/>
      </w:pPr>
      <w:r>
        <w:t>navigation structure</w:t>
      </w:r>
    </w:p>
    <w:p w14:paraId="7FB76665" w14:textId="60A117B4" w:rsidR="002C2497" w:rsidRDefault="002C2497" w:rsidP="00532B4D">
      <w:pPr>
        <w:jc w:val="both"/>
      </w:pPr>
      <w:hyperlink r:id="rId8" w:history="1">
        <w:r w:rsidRPr="00DE5CE5">
          <w:rPr>
            <w:rStyle w:val="Hyperlink"/>
          </w:rPr>
          <w:t>Click H</w:t>
        </w:r>
        <w:r w:rsidRPr="00DE5CE5">
          <w:rPr>
            <w:rStyle w:val="Hyperlink"/>
          </w:rPr>
          <w:t>e</w:t>
        </w:r>
        <w:r w:rsidRPr="00DE5CE5">
          <w:rPr>
            <w:rStyle w:val="Hyperlink"/>
          </w:rPr>
          <w:t>re</w:t>
        </w:r>
      </w:hyperlink>
      <w:r>
        <w:t xml:space="preserve"> </w:t>
      </w:r>
      <w:r w:rsidRPr="002C2497">
        <w:t xml:space="preserve">to see </w:t>
      </w:r>
      <w:r>
        <w:t xml:space="preserve">the </w:t>
      </w:r>
      <w:r w:rsidRPr="002C2497">
        <w:t xml:space="preserve">navigation structure for </w:t>
      </w:r>
      <w:r>
        <w:t>“Sano Food”</w:t>
      </w:r>
      <w:r w:rsidRPr="002C2497">
        <w:t xml:space="preserve"> </w:t>
      </w:r>
      <w:r>
        <w:t>website</w:t>
      </w:r>
      <w:r w:rsidRPr="002C2497">
        <w:t>.</w:t>
      </w:r>
    </w:p>
    <w:p w14:paraId="572DE870" w14:textId="77777777" w:rsidR="002C2497" w:rsidRDefault="002C2497" w:rsidP="0095799A">
      <w:pPr>
        <w:pStyle w:val="Heading1"/>
      </w:pPr>
    </w:p>
    <w:p w14:paraId="446AC093" w14:textId="28DD91C5" w:rsidR="003024A4" w:rsidRDefault="0095799A" w:rsidP="0095799A">
      <w:pPr>
        <w:pStyle w:val="Heading1"/>
      </w:pPr>
      <w:r>
        <w:t>references</w:t>
      </w:r>
    </w:p>
    <w:p w14:paraId="7708DC6F" w14:textId="3A507179" w:rsidR="00E93B46" w:rsidRDefault="00C64F64" w:rsidP="00532B4D">
      <w:pPr>
        <w:jc w:val="both"/>
      </w:pPr>
      <w:r>
        <w:t>See below</w:t>
      </w:r>
      <w:r w:rsidR="00EE1880">
        <w:t xml:space="preserve"> the creative examples of restaurant websites </w:t>
      </w:r>
      <w:r w:rsidR="00532B4D">
        <w:t>from</w:t>
      </w:r>
      <w:r w:rsidR="00EE1880">
        <w:t xml:space="preserve"> we </w:t>
      </w:r>
      <w:r w:rsidR="00532B4D">
        <w:t>will</w:t>
      </w:r>
      <w:r w:rsidR="00EE1880">
        <w:t xml:space="preserve"> be inspired to create the content and features of “Sano Food”</w:t>
      </w:r>
      <w:r w:rsidR="00AB2160">
        <w:t>:</w:t>
      </w:r>
    </w:p>
    <w:p w14:paraId="42AC30CB" w14:textId="49D89A11" w:rsidR="00532B4D" w:rsidRDefault="00532B4D" w:rsidP="00532B4D">
      <w:pPr>
        <w:pStyle w:val="ListParagraph"/>
        <w:numPr>
          <w:ilvl w:val="0"/>
          <w:numId w:val="14"/>
        </w:numPr>
        <w:jc w:val="both"/>
      </w:pPr>
      <w:r>
        <w:t xml:space="preserve">The examples from “Codex-themes” and “myanthemcoffe.com” basically contain all the features noted on the section </w:t>
      </w:r>
      <w:r w:rsidRPr="00532B4D">
        <w:rPr>
          <w:b/>
          <w:bCs/>
        </w:rPr>
        <w:t>Expected List of Features</w:t>
      </w:r>
      <w:r>
        <w:t xml:space="preserve"> </w:t>
      </w:r>
    </w:p>
    <w:p w14:paraId="74D0D6C2" w14:textId="0899FD98" w:rsidR="00EE1880" w:rsidRDefault="00532B4D" w:rsidP="00532B4D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“obites.com” will help </w:t>
      </w:r>
      <w:r w:rsidR="00AB2160">
        <w:t>for brand building and content</w:t>
      </w:r>
      <w:r>
        <w:t xml:space="preserve"> of </w:t>
      </w:r>
      <w:r w:rsidR="00AB2160">
        <w:t>“Sano Food”.</w:t>
      </w:r>
    </w:p>
    <w:p w14:paraId="59B85934" w14:textId="77777777" w:rsidR="0095799A" w:rsidRDefault="0095799A" w:rsidP="00010C2D">
      <w:pPr>
        <w:spacing w:line="276" w:lineRule="auto"/>
        <w:jc w:val="both"/>
      </w:pPr>
    </w:p>
    <w:p w14:paraId="27ED6E95" w14:textId="4E457578" w:rsidR="00010C2D" w:rsidRPr="00010C2D" w:rsidRDefault="00010C2D" w:rsidP="00010C2D">
      <w:pPr>
        <w:spacing w:line="276" w:lineRule="auto"/>
        <w:jc w:val="both"/>
        <w:rPr>
          <w:b/>
          <w:bCs/>
        </w:rPr>
      </w:pPr>
      <w:r w:rsidRPr="00010C2D">
        <w:rPr>
          <w:b/>
          <w:bCs/>
        </w:rPr>
        <w:t>Pro tips that explain what makes any restaurant to stand out:</w:t>
      </w:r>
    </w:p>
    <w:p w14:paraId="5AB81069" w14:textId="77777777" w:rsidR="00010C2D" w:rsidRDefault="000B2489" w:rsidP="00010C2D">
      <w:pPr>
        <w:pStyle w:val="ListParagraph"/>
        <w:numPr>
          <w:ilvl w:val="0"/>
          <w:numId w:val="13"/>
        </w:numPr>
      </w:pPr>
      <w:hyperlink r:id="rId9" w:history="1">
        <w:r w:rsidR="00010C2D" w:rsidRPr="00BD0ADA">
          <w:rPr>
            <w:rStyle w:val="Hyperlink"/>
          </w:rPr>
          <w:t>https://pos.toasttab.com/blog/on-the-line/examples-restaurant-websites</w:t>
        </w:r>
      </w:hyperlink>
    </w:p>
    <w:p w14:paraId="625A7485" w14:textId="77777777" w:rsidR="00D50EC0" w:rsidRPr="00010C2D" w:rsidRDefault="00010C2D">
      <w:pPr>
        <w:rPr>
          <w:b/>
          <w:bCs/>
        </w:rPr>
      </w:pPr>
      <w:r w:rsidRPr="00010C2D">
        <w:rPr>
          <w:b/>
          <w:bCs/>
        </w:rPr>
        <w:t>Creative Examples of Restaurant Websites:</w:t>
      </w:r>
    </w:p>
    <w:p w14:paraId="4334ED21" w14:textId="77777777" w:rsidR="00D50EC0" w:rsidRDefault="000B2489" w:rsidP="00B210FE">
      <w:pPr>
        <w:pStyle w:val="ListParagraph"/>
        <w:numPr>
          <w:ilvl w:val="0"/>
          <w:numId w:val="12"/>
        </w:numPr>
      </w:pPr>
      <w:hyperlink r:id="rId10" w:history="1">
        <w:r w:rsidR="00D3518B" w:rsidRPr="00BD0ADA">
          <w:rPr>
            <w:rStyle w:val="Hyperlink"/>
          </w:rPr>
          <w:t>https://myanthemcoffee.com/</w:t>
        </w:r>
      </w:hyperlink>
    </w:p>
    <w:p w14:paraId="6079EA85" w14:textId="77777777" w:rsidR="00B210FE" w:rsidRDefault="000B2489" w:rsidP="00B210FE">
      <w:pPr>
        <w:pStyle w:val="ListParagraph"/>
        <w:numPr>
          <w:ilvl w:val="0"/>
          <w:numId w:val="12"/>
        </w:numPr>
      </w:pPr>
      <w:hyperlink r:id="rId11" w:history="1">
        <w:r w:rsidR="00B210FE" w:rsidRPr="00BD0ADA">
          <w:rPr>
            <w:rStyle w:val="Hyperlink"/>
          </w:rPr>
          <w:t>https://codex-themes.com/thegem/sites/delicious-restaurant/</w:t>
        </w:r>
      </w:hyperlink>
    </w:p>
    <w:p w14:paraId="4026E0DC" w14:textId="77777777" w:rsidR="00B210FE" w:rsidRDefault="000B2489" w:rsidP="00B210FE">
      <w:pPr>
        <w:pStyle w:val="ListParagraph"/>
        <w:numPr>
          <w:ilvl w:val="0"/>
          <w:numId w:val="12"/>
        </w:numPr>
      </w:pPr>
      <w:hyperlink r:id="rId12" w:history="1">
        <w:r w:rsidR="00B210FE" w:rsidRPr="00BD0ADA">
          <w:rPr>
            <w:rStyle w:val="Hyperlink"/>
          </w:rPr>
          <w:t>https://codex-themes.com/thegem/sites/gem-restaurant/homepage/homepage-02/</w:t>
        </w:r>
      </w:hyperlink>
    </w:p>
    <w:p w14:paraId="2E8D2B05" w14:textId="77777777" w:rsidR="00B210FE" w:rsidRDefault="000B2489" w:rsidP="00B210FE">
      <w:pPr>
        <w:pStyle w:val="ListParagraph"/>
        <w:numPr>
          <w:ilvl w:val="0"/>
          <w:numId w:val="12"/>
        </w:numPr>
      </w:pPr>
      <w:hyperlink r:id="rId13" w:history="1">
        <w:r w:rsidR="00010C2D" w:rsidRPr="00BD0ADA">
          <w:rPr>
            <w:rStyle w:val="Hyperlink"/>
          </w:rPr>
          <w:t>https://codex-themes.com/thegem/sites/gem-restaurant/</w:t>
        </w:r>
      </w:hyperlink>
    </w:p>
    <w:p w14:paraId="78B82326" w14:textId="77777777" w:rsidR="00010C2D" w:rsidRDefault="000B2489" w:rsidP="00B210FE">
      <w:pPr>
        <w:pStyle w:val="ListParagraph"/>
        <w:numPr>
          <w:ilvl w:val="0"/>
          <w:numId w:val="12"/>
        </w:numPr>
      </w:pPr>
      <w:hyperlink r:id="rId14" w:history="1">
        <w:r w:rsidR="00010C2D" w:rsidRPr="00BD0ADA">
          <w:rPr>
            <w:rStyle w:val="Hyperlink"/>
          </w:rPr>
          <w:t>https://www.obites.com/</w:t>
        </w:r>
      </w:hyperlink>
    </w:p>
    <w:p w14:paraId="4B295BD2" w14:textId="77777777" w:rsidR="00010C2D" w:rsidRDefault="00010C2D" w:rsidP="00010C2D">
      <w:pPr>
        <w:pStyle w:val="ListParagraph"/>
      </w:pPr>
    </w:p>
    <w:p w14:paraId="0CB45A3D" w14:textId="77777777" w:rsidR="00D3518B" w:rsidRDefault="00D3518B"/>
    <w:sectPr w:rsidR="00D3518B">
      <w:footerReference w:type="even" r:id="rId15"/>
      <w:footerReference w:type="default" r:id="rId16"/>
      <w:footerReference w:type="first" r:id="rId1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DCCFD" w14:textId="77777777" w:rsidR="000B2489" w:rsidRDefault="000B2489">
      <w:pPr>
        <w:spacing w:after="0" w:line="240" w:lineRule="auto"/>
      </w:pPr>
      <w:r>
        <w:separator/>
      </w:r>
    </w:p>
  </w:endnote>
  <w:endnote w:type="continuationSeparator" w:id="0">
    <w:p w14:paraId="73EB6897" w14:textId="77777777" w:rsidR="000B2489" w:rsidRDefault="000B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67953393"/>
      <w:docPartObj>
        <w:docPartGallery w:val="Page Numbers (Bottom of Page)"/>
        <w:docPartUnique/>
      </w:docPartObj>
    </w:sdtPr>
    <w:sdtContent>
      <w:p w14:paraId="699C9934" w14:textId="34A12D4F" w:rsidR="002C2497" w:rsidRDefault="002C2497" w:rsidP="003F4CD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3C4AA" w14:textId="77777777" w:rsidR="002C2497" w:rsidRDefault="002C2497" w:rsidP="002C249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80696025"/>
      <w:docPartObj>
        <w:docPartGallery w:val="Page Numbers (Bottom of Page)"/>
        <w:docPartUnique/>
      </w:docPartObj>
    </w:sdtPr>
    <w:sdtContent>
      <w:p w14:paraId="691F622B" w14:textId="3ABB1046" w:rsidR="002C2497" w:rsidRDefault="002C2497" w:rsidP="003F4CD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7308AF" w14:textId="341F5472" w:rsidR="00D50EC0" w:rsidRDefault="00D50EC0" w:rsidP="002C249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43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99CB6" w14:textId="77777777" w:rsidR="008838A4" w:rsidRDefault="008838A4" w:rsidP="008838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  <w:p w14:paraId="652DE3A2" w14:textId="77777777" w:rsidR="008838A4" w:rsidRDefault="00883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D78E3" w14:textId="77777777" w:rsidR="000B2489" w:rsidRDefault="000B2489">
      <w:pPr>
        <w:spacing w:after="0" w:line="240" w:lineRule="auto"/>
      </w:pPr>
      <w:r>
        <w:separator/>
      </w:r>
    </w:p>
  </w:footnote>
  <w:footnote w:type="continuationSeparator" w:id="0">
    <w:p w14:paraId="3C7E6A69" w14:textId="77777777" w:rsidR="000B2489" w:rsidRDefault="000B2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85A59"/>
    <w:multiLevelType w:val="hybridMultilevel"/>
    <w:tmpl w:val="B8AE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B1744"/>
    <w:multiLevelType w:val="hybridMultilevel"/>
    <w:tmpl w:val="9EA2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644AC"/>
    <w:multiLevelType w:val="hybridMultilevel"/>
    <w:tmpl w:val="5F1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6C39"/>
    <w:multiLevelType w:val="hybridMultilevel"/>
    <w:tmpl w:val="4A9A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72F3C"/>
    <w:multiLevelType w:val="hybridMultilevel"/>
    <w:tmpl w:val="76A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9"/>
    <w:rsid w:val="00010C2D"/>
    <w:rsid w:val="00064B87"/>
    <w:rsid w:val="000674E9"/>
    <w:rsid w:val="000B2489"/>
    <w:rsid w:val="000C2893"/>
    <w:rsid w:val="000F71DB"/>
    <w:rsid w:val="0022661D"/>
    <w:rsid w:val="002A2E95"/>
    <w:rsid w:val="002B14F9"/>
    <w:rsid w:val="002C2497"/>
    <w:rsid w:val="002E55E8"/>
    <w:rsid w:val="003024A4"/>
    <w:rsid w:val="0038414E"/>
    <w:rsid w:val="00402C01"/>
    <w:rsid w:val="00532B4D"/>
    <w:rsid w:val="008838A4"/>
    <w:rsid w:val="0095799A"/>
    <w:rsid w:val="00A34921"/>
    <w:rsid w:val="00AB2160"/>
    <w:rsid w:val="00B210FE"/>
    <w:rsid w:val="00BE04CD"/>
    <w:rsid w:val="00C64F64"/>
    <w:rsid w:val="00C90925"/>
    <w:rsid w:val="00CC3358"/>
    <w:rsid w:val="00D3518B"/>
    <w:rsid w:val="00D50EC0"/>
    <w:rsid w:val="00DE5CE5"/>
    <w:rsid w:val="00E93B46"/>
    <w:rsid w:val="00EA7D96"/>
    <w:rsid w:val="00EE1880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3D52"/>
  <w15:chartTrackingRefBased/>
  <w15:docId w15:val="{903B69BE-F480-7940-A889-77A9DD0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067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18B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B4D"/>
    <w:rPr>
      <w:color w:val="805273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C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2LLE381yaSjksSs7A4FKvUWBSqqp7Kc?usp=sharing" TargetMode="External"/><Relationship Id="rId13" Type="http://schemas.openxmlformats.org/officeDocument/2006/relationships/hyperlink" Target="https://codex-themes.com/thegem/sites/gem-restaura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P2LLE381yaSjksSs7A4FKvUWBSqqp7Kc?usp=sharing" TargetMode="External"/><Relationship Id="rId12" Type="http://schemas.openxmlformats.org/officeDocument/2006/relationships/hyperlink" Target="https://codex-themes.com/thegem/sites/gem-restaurant/homepage/homepage-02/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x-themes.com/thegem/sites/delicious-restaura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yanthemcoffe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os.toasttab.com/blog/on-the-line/examples-restaurant-websites" TargetMode="External"/><Relationship Id="rId14" Type="http://schemas.openxmlformats.org/officeDocument/2006/relationships/hyperlink" Target="https://www.obite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/Library/Containers/com.microsoft.Word/Data/Library/Application%20Support/Microsoft/Office/16.0/DTS/en-US%7b4EBABA5C-DE3C-F74B-AA54-31DEEADB7D45%7d/%7b17870871-C24D-1A4F-AF52-F4D5BE3AE785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{17870871-C24D-1A4F-AF52-F4D5BE3AE785}tf10002077.dotx</Template>
  <TotalTime>23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Moreno</dc:creator>
  <cp:keywords/>
  <dc:description/>
  <cp:lastModifiedBy>Joe Moreno</cp:lastModifiedBy>
  <cp:revision>8</cp:revision>
  <dcterms:created xsi:type="dcterms:W3CDTF">2020-11-18T07:40:00Z</dcterms:created>
  <dcterms:modified xsi:type="dcterms:W3CDTF">2020-11-20T11:18:00Z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